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39AF" w14:textId="25885C74" w:rsidR="005A5F0F" w:rsidRPr="005A5F0F" w:rsidRDefault="005A5F0F" w:rsidP="005A5F0F">
      <w:pPr>
        <w:jc w:val="center"/>
        <w:rPr>
          <w:rFonts w:ascii="Bell MT" w:hAnsi="Bell MT"/>
          <w:sz w:val="72"/>
          <w:szCs w:val="72"/>
          <w:lang w:val="en-US"/>
        </w:rPr>
      </w:pPr>
      <w:r w:rsidRPr="005A5F0F">
        <w:rPr>
          <w:rFonts w:ascii="Bell MT" w:hAnsi="Bell MT"/>
          <w:sz w:val="72"/>
          <w:szCs w:val="72"/>
          <w:lang w:val="en-US"/>
        </w:rPr>
        <w:t>MPCA PROJECT</w:t>
      </w:r>
    </w:p>
    <w:p w14:paraId="7B4F9DA3" w14:textId="385F6BB4" w:rsidR="005A5F0F" w:rsidRDefault="005A5F0F">
      <w:pPr>
        <w:rPr>
          <w:rFonts w:ascii="Bell MT" w:hAnsi="Bell MT"/>
          <w:sz w:val="66"/>
          <w:szCs w:val="66"/>
          <w:lang w:val="en-US"/>
        </w:rPr>
      </w:pPr>
    </w:p>
    <w:p w14:paraId="0CC8A97A" w14:textId="77777777" w:rsidR="005A5F0F" w:rsidRDefault="005A5F0F">
      <w:pPr>
        <w:rPr>
          <w:rFonts w:ascii="Bell MT" w:hAnsi="Bell MT"/>
          <w:sz w:val="40"/>
          <w:szCs w:val="40"/>
          <w:lang w:val="en-US"/>
        </w:rPr>
      </w:pPr>
    </w:p>
    <w:p w14:paraId="2A37E87B" w14:textId="77777777" w:rsidR="005A5F0F" w:rsidRDefault="005A5F0F">
      <w:pPr>
        <w:rPr>
          <w:rFonts w:ascii="Bell MT" w:hAnsi="Bell MT"/>
          <w:sz w:val="40"/>
          <w:szCs w:val="40"/>
          <w:lang w:val="en-US"/>
        </w:rPr>
      </w:pPr>
    </w:p>
    <w:p w14:paraId="3FB3AB09" w14:textId="4C5ABC73" w:rsidR="005A5F0F" w:rsidRPr="005A5F0F" w:rsidRDefault="005A5F0F">
      <w:pPr>
        <w:rPr>
          <w:rFonts w:ascii="Bell MT" w:hAnsi="Bell MT"/>
          <w:sz w:val="40"/>
          <w:szCs w:val="40"/>
          <w:lang w:val="en-US"/>
        </w:rPr>
      </w:pPr>
      <w:r w:rsidRPr="005A5F0F">
        <w:rPr>
          <w:rFonts w:ascii="Bell MT" w:hAnsi="Bell MT"/>
          <w:sz w:val="40"/>
          <w:szCs w:val="40"/>
          <w:lang w:val="en-US"/>
        </w:rPr>
        <w:t>TEAM MEMBERS</w:t>
      </w:r>
      <w:r>
        <w:rPr>
          <w:rFonts w:ascii="Bell MT" w:hAnsi="Bell MT"/>
          <w:sz w:val="40"/>
          <w:szCs w:val="40"/>
          <w:lang w:val="en-US"/>
        </w:rPr>
        <w:t>:</w:t>
      </w:r>
    </w:p>
    <w:p w14:paraId="4185E30B" w14:textId="4863F410" w:rsidR="005A5F0F" w:rsidRDefault="005A5F0F">
      <w:pPr>
        <w:rPr>
          <w:rFonts w:ascii="Bell MT" w:hAnsi="Bell MT"/>
          <w:sz w:val="66"/>
          <w:szCs w:val="66"/>
          <w:lang w:val="en-US"/>
        </w:rPr>
      </w:pPr>
    </w:p>
    <w:p w14:paraId="3D96E633" w14:textId="646FB72D" w:rsidR="005A5F0F" w:rsidRPr="005A5F0F" w:rsidRDefault="005A5F0F" w:rsidP="005A5F0F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  <w:lang w:val="en-US"/>
        </w:rPr>
      </w:pPr>
      <w:r w:rsidRPr="005A5F0F">
        <w:rPr>
          <w:rFonts w:ascii="Bell MT" w:hAnsi="Bell MT"/>
          <w:sz w:val="32"/>
          <w:szCs w:val="32"/>
          <w:lang w:val="en-US"/>
        </w:rPr>
        <w:t>JEEVANA R HEGDE</w:t>
      </w:r>
      <w:r w:rsidRPr="005A5F0F">
        <w:rPr>
          <w:rFonts w:ascii="Bell MT" w:hAnsi="Bell MT"/>
          <w:sz w:val="32"/>
          <w:szCs w:val="32"/>
          <w:lang w:val="en-US"/>
        </w:rPr>
        <w:tab/>
      </w:r>
      <w:r w:rsidRPr="005A5F0F">
        <w:rPr>
          <w:rFonts w:ascii="Bell MT" w:hAnsi="Bell MT"/>
          <w:sz w:val="32"/>
          <w:szCs w:val="32"/>
          <w:lang w:val="en-US"/>
        </w:rPr>
        <w:tab/>
      </w:r>
      <w:r w:rsidRPr="005A5F0F">
        <w:rPr>
          <w:rFonts w:ascii="Baskerville Old Face" w:hAnsi="Baskerville Old Face"/>
          <w:sz w:val="32"/>
          <w:szCs w:val="32"/>
          <w:lang w:val="en-US"/>
        </w:rPr>
        <w:t>PES1201700633</w:t>
      </w:r>
      <w:r w:rsidRPr="005A5F0F">
        <w:rPr>
          <w:rFonts w:ascii="Bell MT" w:hAnsi="Bell MT"/>
          <w:sz w:val="32"/>
          <w:szCs w:val="32"/>
          <w:lang w:val="en-US"/>
        </w:rPr>
        <w:tab/>
      </w:r>
    </w:p>
    <w:p w14:paraId="2CD31BBB" w14:textId="77777777" w:rsidR="005A5F0F" w:rsidRDefault="005A5F0F">
      <w:pPr>
        <w:rPr>
          <w:rFonts w:ascii="Bell MT" w:hAnsi="Bell MT"/>
          <w:sz w:val="32"/>
          <w:szCs w:val="32"/>
          <w:lang w:val="en-US"/>
        </w:rPr>
      </w:pPr>
    </w:p>
    <w:p w14:paraId="5A8A3C23" w14:textId="7DA6008A" w:rsidR="005A5F0F" w:rsidRPr="005A5F0F" w:rsidRDefault="005A5F0F" w:rsidP="005A5F0F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  <w:lang w:val="en-US"/>
        </w:rPr>
      </w:pPr>
      <w:r w:rsidRPr="005A5F0F">
        <w:rPr>
          <w:rFonts w:ascii="Bell MT" w:hAnsi="Bell MT"/>
          <w:sz w:val="32"/>
          <w:szCs w:val="32"/>
          <w:lang w:val="en-US"/>
        </w:rPr>
        <w:t>RISHABH K JAIN</w:t>
      </w:r>
      <w:r w:rsidRPr="005A5F0F">
        <w:rPr>
          <w:rFonts w:ascii="Bell MT" w:hAnsi="Bell MT"/>
          <w:sz w:val="32"/>
          <w:szCs w:val="32"/>
          <w:lang w:val="en-US"/>
        </w:rPr>
        <w:tab/>
      </w:r>
      <w:r w:rsidRPr="005A5F0F">
        <w:rPr>
          <w:rFonts w:ascii="Bell MT" w:hAnsi="Bell MT"/>
          <w:sz w:val="32"/>
          <w:szCs w:val="32"/>
          <w:lang w:val="en-US"/>
        </w:rPr>
        <w:tab/>
      </w:r>
      <w:r w:rsidRPr="005A5F0F">
        <w:rPr>
          <w:rFonts w:ascii="Bell MT" w:hAnsi="Bell MT"/>
          <w:sz w:val="32"/>
          <w:szCs w:val="32"/>
          <w:lang w:val="en-US"/>
        </w:rPr>
        <w:tab/>
        <w:t>PES1201700099</w:t>
      </w:r>
    </w:p>
    <w:p w14:paraId="1AE607F5" w14:textId="77777777" w:rsidR="005A5F0F" w:rsidRDefault="005A5F0F" w:rsidP="005A5F0F">
      <w:pPr>
        <w:rPr>
          <w:rFonts w:ascii="Bell MT" w:hAnsi="Bell MT"/>
          <w:sz w:val="66"/>
          <w:szCs w:val="66"/>
          <w:lang w:val="en-US"/>
        </w:rPr>
      </w:pPr>
    </w:p>
    <w:p w14:paraId="7BE5E93E" w14:textId="77777777" w:rsidR="005A5F0F" w:rsidRDefault="005A5F0F" w:rsidP="005A5F0F">
      <w:pPr>
        <w:rPr>
          <w:rFonts w:ascii="Bell MT" w:hAnsi="Bell MT"/>
          <w:sz w:val="66"/>
          <w:szCs w:val="66"/>
          <w:lang w:val="en-US"/>
        </w:rPr>
      </w:pPr>
    </w:p>
    <w:p w14:paraId="5D9E478B" w14:textId="34CE91F1" w:rsidR="005A5F0F" w:rsidRPr="005A5F0F" w:rsidRDefault="005A5F0F" w:rsidP="005A5F0F">
      <w:pPr>
        <w:rPr>
          <w:rFonts w:ascii="Bell MT" w:hAnsi="Bell MT"/>
          <w:sz w:val="66"/>
          <w:szCs w:val="66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SEC D</w:t>
      </w:r>
      <w:r w:rsidRPr="005A5F0F">
        <w:rPr>
          <w:rFonts w:ascii="Bell MT" w:hAnsi="Bell MT"/>
          <w:sz w:val="66"/>
          <w:szCs w:val="66"/>
          <w:lang w:val="en-US"/>
        </w:rPr>
        <w:br w:type="page"/>
      </w:r>
    </w:p>
    <w:p w14:paraId="382DA1CE" w14:textId="5263E6E9" w:rsidR="00B14C41" w:rsidRDefault="00182071">
      <w:pPr>
        <w:rPr>
          <w:rFonts w:ascii="Bell MT" w:hAnsi="Bell MT"/>
          <w:sz w:val="66"/>
          <w:szCs w:val="66"/>
          <w:lang w:val="en-US"/>
        </w:rPr>
      </w:pPr>
      <w:r w:rsidRPr="00B14C41">
        <w:rPr>
          <w:rFonts w:ascii="Bell MT" w:hAnsi="Bell MT"/>
          <w:sz w:val="66"/>
          <w:szCs w:val="66"/>
          <w:lang w:val="en-US"/>
        </w:rPr>
        <w:lastRenderedPageBreak/>
        <w:t>GARAGE DOOR</w:t>
      </w:r>
    </w:p>
    <w:p w14:paraId="0CD262B7" w14:textId="77777777" w:rsidR="00E473E6" w:rsidRDefault="00E473E6">
      <w:pPr>
        <w:rPr>
          <w:rFonts w:ascii="Bell MT" w:hAnsi="Bell MT"/>
          <w:sz w:val="66"/>
          <w:szCs w:val="66"/>
          <w:lang w:val="en-US"/>
        </w:rPr>
      </w:pPr>
    </w:p>
    <w:p w14:paraId="7CC6419B" w14:textId="4E0ABBC5" w:rsidR="00182071" w:rsidRDefault="00182071">
      <w:p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b/>
          <w:sz w:val="36"/>
          <w:szCs w:val="36"/>
          <w:lang w:val="en-US"/>
        </w:rPr>
        <w:t>Aim:</w:t>
      </w:r>
      <w:r w:rsidRPr="00B14C41">
        <w:rPr>
          <w:rFonts w:ascii="Baskerville Old Face" w:hAnsi="Baskerville Old Face"/>
          <w:sz w:val="36"/>
          <w:szCs w:val="36"/>
          <w:lang w:val="en-US"/>
        </w:rPr>
        <w:t xml:space="preserve"> Simulation of an automated garage door</w:t>
      </w:r>
    </w:p>
    <w:p w14:paraId="0EB16717" w14:textId="77777777" w:rsidR="00C8032E" w:rsidRPr="00B14C41" w:rsidRDefault="00C8032E">
      <w:pPr>
        <w:rPr>
          <w:rFonts w:ascii="Baskerville Old Face" w:hAnsi="Baskerville Old Face"/>
          <w:sz w:val="36"/>
          <w:szCs w:val="36"/>
          <w:lang w:val="en-US"/>
        </w:rPr>
      </w:pPr>
    </w:p>
    <w:p w14:paraId="23F17FB1" w14:textId="4B9C7276" w:rsidR="00182071" w:rsidRPr="00B14C41" w:rsidRDefault="00182071">
      <w:p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b/>
          <w:sz w:val="36"/>
          <w:szCs w:val="36"/>
          <w:lang w:val="en-US"/>
        </w:rPr>
        <w:t>Objectiv</w:t>
      </w:r>
      <w:r w:rsidR="00B14C41" w:rsidRPr="00B14C41">
        <w:rPr>
          <w:rFonts w:ascii="Baskerville Old Face" w:hAnsi="Baskerville Old Face"/>
          <w:b/>
          <w:sz w:val="36"/>
          <w:szCs w:val="36"/>
          <w:lang w:val="en-US"/>
        </w:rPr>
        <w:t>e:</w:t>
      </w:r>
    </w:p>
    <w:p w14:paraId="037B4866" w14:textId="23B7C87B" w:rsidR="00182071" w:rsidRPr="00B14C4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To check the vicinity for a registered approaching vehicle or person and automatically open the garage door.</w:t>
      </w:r>
    </w:p>
    <w:p w14:paraId="6EF8FCE6" w14:textId="77777777" w:rsidR="00E473E6" w:rsidRDefault="00E473E6" w:rsidP="00182071">
      <w:pPr>
        <w:rPr>
          <w:rFonts w:ascii="Baskerville Old Face" w:hAnsi="Baskerville Old Face"/>
          <w:sz w:val="36"/>
          <w:szCs w:val="36"/>
          <w:lang w:val="en-US"/>
        </w:rPr>
      </w:pPr>
    </w:p>
    <w:p w14:paraId="4437070D" w14:textId="7E21BA67" w:rsidR="00182071" w:rsidRPr="00B14C41" w:rsidRDefault="00182071" w:rsidP="00182071">
      <w:p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b/>
          <w:sz w:val="36"/>
          <w:szCs w:val="36"/>
          <w:lang w:val="en-US"/>
        </w:rPr>
        <w:t>Hardware</w:t>
      </w:r>
      <w:r w:rsidRPr="00B14C41">
        <w:rPr>
          <w:rFonts w:ascii="Baskerville Old Face" w:hAnsi="Baskerville Old Face"/>
          <w:sz w:val="36"/>
          <w:szCs w:val="36"/>
          <w:lang w:val="en-US"/>
        </w:rPr>
        <w:t xml:space="preserve"> </w:t>
      </w:r>
      <w:r w:rsidRPr="00B14C41">
        <w:rPr>
          <w:rFonts w:ascii="Baskerville Old Face" w:hAnsi="Baskerville Old Face"/>
          <w:b/>
          <w:sz w:val="36"/>
          <w:szCs w:val="36"/>
          <w:lang w:val="en-US"/>
        </w:rPr>
        <w:t>component</w:t>
      </w:r>
      <w:r w:rsidR="00B14C41" w:rsidRPr="00B14C41">
        <w:rPr>
          <w:rFonts w:ascii="Baskerville Old Face" w:hAnsi="Baskerville Old Face"/>
          <w:b/>
          <w:sz w:val="36"/>
          <w:szCs w:val="36"/>
          <w:lang w:val="en-US"/>
        </w:rPr>
        <w:t>s:</w:t>
      </w:r>
    </w:p>
    <w:p w14:paraId="7504D13C" w14:textId="187B0A4A" w:rsidR="00182071" w:rsidRPr="00B14C4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Arduino board</w:t>
      </w:r>
    </w:p>
    <w:p w14:paraId="6E3409E5" w14:textId="6D1815A8" w:rsidR="00182071" w:rsidRPr="00B14C4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H bridge</w:t>
      </w:r>
    </w:p>
    <w:p w14:paraId="43468A7B" w14:textId="65B51002" w:rsidR="00182071" w:rsidRPr="00B14C4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Bread board</w:t>
      </w:r>
    </w:p>
    <w:p w14:paraId="270D54A4" w14:textId="685F1000" w:rsidR="0018207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Jumper cables</w:t>
      </w:r>
    </w:p>
    <w:p w14:paraId="21F5C81D" w14:textId="34DC12ED" w:rsidR="00FA5483" w:rsidRPr="00B14C41" w:rsidRDefault="008D4860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>
        <w:rPr>
          <w:rFonts w:ascii="Baskerville Old Face" w:hAnsi="Baskerville Old Face"/>
          <w:sz w:val="36"/>
          <w:szCs w:val="36"/>
          <w:lang w:val="en-US"/>
        </w:rPr>
        <w:t>Motor</w:t>
      </w:r>
    </w:p>
    <w:p w14:paraId="444B8AB5" w14:textId="5043F912" w:rsidR="00182071" w:rsidRPr="00B14C4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proofErr w:type="spellStart"/>
      <w:r w:rsidRPr="00B14C41">
        <w:rPr>
          <w:rFonts w:ascii="Baskerville Old Face" w:hAnsi="Baskerville Old Face"/>
          <w:sz w:val="36"/>
          <w:szCs w:val="36"/>
          <w:lang w:val="en-US"/>
        </w:rPr>
        <w:t>Ultra sonic</w:t>
      </w:r>
      <w:proofErr w:type="spellEnd"/>
      <w:r w:rsidRPr="00B14C41">
        <w:rPr>
          <w:rFonts w:ascii="Baskerville Old Face" w:hAnsi="Baskerville Old Face"/>
          <w:sz w:val="36"/>
          <w:szCs w:val="36"/>
          <w:lang w:val="en-US"/>
        </w:rPr>
        <w:t xml:space="preserve"> sensor</w:t>
      </w:r>
    </w:p>
    <w:p w14:paraId="7F2F9440" w14:textId="342B50EC" w:rsidR="00182071" w:rsidRPr="00B14C41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Barcode sensor</w:t>
      </w:r>
    </w:p>
    <w:p w14:paraId="59AE6E53" w14:textId="35ECE607" w:rsidR="00C8032E" w:rsidRDefault="00182071" w:rsidP="00182071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Buzzer</w:t>
      </w:r>
    </w:p>
    <w:p w14:paraId="6C912119" w14:textId="43A6F22A" w:rsidR="00C8032E" w:rsidRDefault="00C8032E" w:rsidP="00C8032E">
      <w:pPr>
        <w:rPr>
          <w:rFonts w:ascii="Baskerville Old Face" w:hAnsi="Baskerville Old Face"/>
          <w:sz w:val="36"/>
          <w:szCs w:val="36"/>
          <w:lang w:val="en-US"/>
        </w:rPr>
      </w:pPr>
    </w:p>
    <w:p w14:paraId="72925326" w14:textId="20EBC725" w:rsidR="00182071" w:rsidRPr="00B14C41" w:rsidRDefault="00182071" w:rsidP="00182071">
      <w:p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b/>
          <w:sz w:val="36"/>
          <w:szCs w:val="36"/>
          <w:lang w:val="en-US"/>
        </w:rPr>
        <w:t>Software</w:t>
      </w:r>
      <w:r w:rsidRPr="00B14C41">
        <w:rPr>
          <w:rFonts w:ascii="Baskerville Old Face" w:hAnsi="Baskerville Old Face"/>
          <w:sz w:val="36"/>
          <w:szCs w:val="36"/>
          <w:lang w:val="en-US"/>
        </w:rPr>
        <w:t xml:space="preserve"> </w:t>
      </w:r>
      <w:r w:rsidRPr="00B14C41">
        <w:rPr>
          <w:rFonts w:ascii="Baskerville Old Face" w:hAnsi="Baskerville Old Face"/>
          <w:b/>
          <w:sz w:val="36"/>
          <w:szCs w:val="36"/>
          <w:lang w:val="en-US"/>
        </w:rPr>
        <w:t>component</w:t>
      </w:r>
      <w:r w:rsidR="00B14C41" w:rsidRPr="00B14C41">
        <w:rPr>
          <w:rFonts w:ascii="Baskerville Old Face" w:hAnsi="Baskerville Old Face"/>
          <w:b/>
          <w:sz w:val="36"/>
          <w:szCs w:val="36"/>
          <w:lang w:val="en-US"/>
        </w:rPr>
        <w:t>s:</w:t>
      </w:r>
    </w:p>
    <w:p w14:paraId="298B91FE" w14:textId="20735CB8" w:rsidR="00182071" w:rsidRPr="00B14C41" w:rsidRDefault="00182071" w:rsidP="0018207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Arduino</w:t>
      </w:r>
    </w:p>
    <w:p w14:paraId="03726FFC" w14:textId="22D2335D" w:rsidR="00C8032E" w:rsidRDefault="00182071" w:rsidP="00C8032E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sz w:val="36"/>
          <w:szCs w:val="36"/>
          <w:lang w:val="en-US"/>
        </w:rPr>
        <w:t>C</w:t>
      </w:r>
    </w:p>
    <w:p w14:paraId="75093785" w14:textId="77777777" w:rsidR="00C8032E" w:rsidRPr="00C8032E" w:rsidRDefault="00C8032E" w:rsidP="00C8032E">
      <w:pPr>
        <w:rPr>
          <w:rFonts w:ascii="Baskerville Old Face" w:hAnsi="Baskerville Old Face"/>
          <w:sz w:val="36"/>
          <w:szCs w:val="36"/>
          <w:lang w:val="en-US"/>
        </w:rPr>
      </w:pPr>
    </w:p>
    <w:p w14:paraId="4D820193" w14:textId="7DC038B3" w:rsidR="00182071" w:rsidRPr="00B14C41" w:rsidRDefault="00182071" w:rsidP="00182071">
      <w:pPr>
        <w:rPr>
          <w:rFonts w:ascii="Baskerville Old Face" w:hAnsi="Baskerville Old Face"/>
          <w:sz w:val="36"/>
          <w:szCs w:val="36"/>
          <w:lang w:val="en-US"/>
        </w:rPr>
      </w:pPr>
      <w:r w:rsidRPr="00B14C41">
        <w:rPr>
          <w:rFonts w:ascii="Baskerville Old Face" w:hAnsi="Baskerville Old Face"/>
          <w:b/>
          <w:sz w:val="36"/>
          <w:szCs w:val="36"/>
          <w:lang w:val="en-US"/>
        </w:rPr>
        <w:t>Descriptio</w:t>
      </w:r>
      <w:r w:rsidR="00B14C41" w:rsidRPr="00B14C41">
        <w:rPr>
          <w:rFonts w:ascii="Baskerville Old Face" w:hAnsi="Baskerville Old Face"/>
          <w:b/>
          <w:sz w:val="36"/>
          <w:szCs w:val="36"/>
          <w:lang w:val="en-US"/>
        </w:rPr>
        <w:t>n:</w:t>
      </w:r>
    </w:p>
    <w:p w14:paraId="3B4A849F" w14:textId="77777777" w:rsidR="00C641E8" w:rsidRDefault="00C641E8" w:rsidP="00C641E8">
      <w:pPr>
        <w:rPr>
          <w:rFonts w:ascii="Baskerville Old Face" w:hAnsi="Baskerville Old Face"/>
          <w:sz w:val="36"/>
          <w:szCs w:val="36"/>
          <w:lang w:val="en-US"/>
        </w:rPr>
      </w:pPr>
    </w:p>
    <w:p w14:paraId="2BF5395F" w14:textId="4CD8FC0E" w:rsidR="00182071" w:rsidRPr="00C641E8" w:rsidRDefault="00182071" w:rsidP="00C641E8">
      <w:pPr>
        <w:rPr>
          <w:rFonts w:ascii="Baskerville Old Face" w:hAnsi="Baskerville Old Face"/>
          <w:sz w:val="36"/>
          <w:szCs w:val="36"/>
          <w:lang w:val="en-US"/>
        </w:rPr>
      </w:pPr>
      <w:r w:rsidRPr="00C641E8">
        <w:rPr>
          <w:rFonts w:ascii="Baskerville Old Face" w:hAnsi="Baskerville Old Face"/>
          <w:sz w:val="36"/>
          <w:szCs w:val="36"/>
          <w:lang w:val="en-US"/>
        </w:rPr>
        <w:t xml:space="preserve">The </w:t>
      </w:r>
      <w:r w:rsidRPr="00C641E8">
        <w:rPr>
          <w:rFonts w:ascii="Baskerville Old Face" w:hAnsi="Baskerville Old Face"/>
          <w:sz w:val="36"/>
          <w:szCs w:val="36"/>
          <w:lang w:val="en-US"/>
        </w:rPr>
        <w:t xml:space="preserve">ultra-sonic </w:t>
      </w:r>
      <w:r w:rsidRPr="00C641E8">
        <w:rPr>
          <w:rFonts w:ascii="Baskerville Old Face" w:hAnsi="Baskerville Old Face"/>
          <w:sz w:val="36"/>
          <w:szCs w:val="36"/>
          <w:lang w:val="en-US"/>
        </w:rPr>
        <w:t xml:space="preserve">sensor detects for any object in a particular radius. When an object is detected, a barcode sensor scans and identifies the QR code. For a registered QR code, the door automatically opens with the help of a motor and closes after a short interval of time. </w:t>
      </w:r>
    </w:p>
    <w:p w14:paraId="118A78E5" w14:textId="7D24982B" w:rsidR="00182071" w:rsidRDefault="00182071" w:rsidP="00182071">
      <w:pPr>
        <w:rPr>
          <w:rFonts w:ascii="Baskerville Old Face" w:hAnsi="Baskerville Old Face"/>
          <w:sz w:val="36"/>
          <w:szCs w:val="36"/>
          <w:lang w:val="en-US"/>
        </w:rPr>
      </w:pPr>
    </w:p>
    <w:p w14:paraId="49539F6B" w14:textId="77777777" w:rsidR="007A7500" w:rsidRDefault="007A7500" w:rsidP="00182071">
      <w:pPr>
        <w:rPr>
          <w:rFonts w:ascii="Baskerville Old Face" w:hAnsi="Baskerville Old Face"/>
          <w:sz w:val="36"/>
          <w:szCs w:val="36"/>
          <w:lang w:val="en-US"/>
        </w:rPr>
      </w:pPr>
      <w:bookmarkStart w:id="0" w:name="_GoBack"/>
      <w:bookmarkEnd w:id="0"/>
    </w:p>
    <w:p w14:paraId="0B385621" w14:textId="08B00053" w:rsidR="00C8032E" w:rsidRPr="00182071" w:rsidRDefault="000E10F9" w:rsidP="0018207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09341C" wp14:editId="70AAB1F7">
                <wp:simplePos x="0" y="0"/>
                <wp:positionH relativeFrom="column">
                  <wp:posOffset>1981200</wp:posOffset>
                </wp:positionH>
                <wp:positionV relativeFrom="paragraph">
                  <wp:posOffset>8470900</wp:posOffset>
                </wp:positionV>
                <wp:extent cx="1714500" cy="1130300"/>
                <wp:effectExtent l="0" t="0" r="12700" b="12700"/>
                <wp:wrapNone/>
                <wp:docPr id="41" name="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30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EE114" w14:textId="630FE2C2" w:rsidR="000E10F9" w:rsidRPr="00EA2F77" w:rsidRDefault="000E10F9" w:rsidP="000E10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934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41" o:spid="_x0000_s1026" type="#_x0000_t120" style="position:absolute;margin-left:156pt;margin-top:667pt;width:135pt;height:8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698EE114" w14:textId="630FE2C2" w:rsidR="000E10F9" w:rsidRPr="00EA2F77" w:rsidRDefault="000E10F9" w:rsidP="000E10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B3F88" wp14:editId="747E432C">
                <wp:simplePos x="0" y="0"/>
                <wp:positionH relativeFrom="column">
                  <wp:posOffset>2857500</wp:posOffset>
                </wp:positionH>
                <wp:positionV relativeFrom="paragraph">
                  <wp:posOffset>7848600</wp:posOffset>
                </wp:positionV>
                <wp:extent cx="0" cy="622300"/>
                <wp:effectExtent l="63500" t="0" r="5080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C9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5pt;margin-top:618pt;width:0;height:4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E3B974" wp14:editId="4B889AA1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850900</wp:posOffset>
                </wp:positionV>
                <wp:extent cx="0" cy="51562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E323" id="Straight Connector 3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67pt" to="369pt,4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F8812" wp14:editId="6E6CE8A6">
                <wp:simplePos x="0" y="0"/>
                <wp:positionH relativeFrom="column">
                  <wp:posOffset>3873500</wp:posOffset>
                </wp:positionH>
                <wp:positionV relativeFrom="paragraph">
                  <wp:posOffset>6007100</wp:posOffset>
                </wp:positionV>
                <wp:extent cx="812800" cy="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44F5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473pt" to="369pt,4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1735B" wp14:editId="321A2D31">
                <wp:simplePos x="0" y="0"/>
                <wp:positionH relativeFrom="column">
                  <wp:posOffset>1879600</wp:posOffset>
                </wp:positionH>
                <wp:positionV relativeFrom="paragraph">
                  <wp:posOffset>7239000</wp:posOffset>
                </wp:positionV>
                <wp:extent cx="2019300" cy="6096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21DF1" w14:textId="726A1863" w:rsidR="007A7500" w:rsidRPr="00EA2F77" w:rsidRDefault="007A7500" w:rsidP="007A75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garage door and close after small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1735B" id="Rectangle 31" o:spid="_x0000_s1027" style="position:absolute;margin-left:148pt;margin-top:570pt;width:159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" fillcolor="white [3201]" strokecolor="#70ad47 [3209]" strokeweight="1pt">
                <v:textbox>
                  <w:txbxContent>
                    <w:p w14:paraId="3F721DF1" w14:textId="726A1863" w:rsidR="007A7500" w:rsidRPr="00EA2F77" w:rsidRDefault="007A7500" w:rsidP="007A75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garage door and close after small interval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BA91D" wp14:editId="46DE0381">
                <wp:simplePos x="0" y="0"/>
                <wp:positionH relativeFrom="column">
                  <wp:posOffset>2857500</wp:posOffset>
                </wp:positionH>
                <wp:positionV relativeFrom="paragraph">
                  <wp:posOffset>6616700</wp:posOffset>
                </wp:positionV>
                <wp:extent cx="0" cy="622300"/>
                <wp:effectExtent l="63500" t="0" r="508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7D13D" id="Straight Arrow Connector 35" o:spid="_x0000_s1026" type="#_x0000_t32" style="position:absolute;margin-left:225pt;margin-top:521pt;width:0;height:4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Q3G1AEAAAEEAAAOAAAAZHJzL2Uyb0RvYy54bWysU9uO0zAQfUfiHyy/06RdsU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A33C5" wp14:editId="3D04A31C">
                <wp:simplePos x="0" y="0"/>
                <wp:positionH relativeFrom="column">
                  <wp:posOffset>1828800</wp:posOffset>
                </wp:positionH>
                <wp:positionV relativeFrom="paragraph">
                  <wp:posOffset>5384800</wp:posOffset>
                </wp:positionV>
                <wp:extent cx="2032000" cy="1231900"/>
                <wp:effectExtent l="12700" t="12700" r="25400" b="25400"/>
                <wp:wrapNone/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231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E9E6" w14:textId="3A624A7A" w:rsidR="00E473E6" w:rsidRPr="00896C75" w:rsidRDefault="007A7500" w:rsidP="007A75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barcode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registered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A33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1" o:spid="_x0000_s1028" type="#_x0000_t110" style="position:absolute;margin-left:2in;margin-top:424pt;width:160pt;height:9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" fillcolor="white [3201]" strokecolor="#70ad47 [3209]" strokeweight="1pt">
                <v:textbox>
                  <w:txbxContent>
                    <w:p w14:paraId="2459E9E6" w14:textId="3A624A7A" w:rsidR="00E473E6" w:rsidRPr="00896C75" w:rsidRDefault="007A7500" w:rsidP="007A75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barcode </w:t>
                      </w:r>
                      <w:proofErr w:type="gramStart"/>
                      <w:r>
                        <w:rPr>
                          <w:lang w:val="en-US"/>
                        </w:rPr>
                        <w:t>registered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442F5" wp14:editId="5E766780">
                <wp:simplePos x="0" y="0"/>
                <wp:positionH relativeFrom="column">
                  <wp:posOffset>2844800</wp:posOffset>
                </wp:positionH>
                <wp:positionV relativeFrom="paragraph">
                  <wp:posOffset>4762500</wp:posOffset>
                </wp:positionV>
                <wp:extent cx="0" cy="622300"/>
                <wp:effectExtent l="63500" t="0" r="508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CA220" id="Straight Arrow Connector 34" o:spid="_x0000_s1026" type="#_x0000_t32" style="position:absolute;margin-left:224pt;margin-top:375pt;width:0;height:4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77FC2" wp14:editId="069A79DF">
                <wp:simplePos x="0" y="0"/>
                <wp:positionH relativeFrom="column">
                  <wp:posOffset>1841500</wp:posOffset>
                </wp:positionH>
                <wp:positionV relativeFrom="paragraph">
                  <wp:posOffset>4241800</wp:posOffset>
                </wp:positionV>
                <wp:extent cx="2006600" cy="5207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3555" w14:textId="23B24F80" w:rsidR="00E473E6" w:rsidRPr="00EA2F77" w:rsidRDefault="00E473E6" w:rsidP="00E47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 the QR code using Barcode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7FC2" id="Rectangle 19" o:spid="_x0000_s1029" style="position:absolute;margin-left:145pt;margin-top:334pt;width:158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" fillcolor="white [3201]" strokecolor="#70ad47 [3209]" strokeweight="1pt">
                <v:textbox>
                  <w:txbxContent>
                    <w:p w14:paraId="3CAA3555" w14:textId="23B24F80" w:rsidR="00E473E6" w:rsidRPr="00EA2F77" w:rsidRDefault="00E473E6" w:rsidP="00E47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Scan the QR code using Barcode scanner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B2A5E" wp14:editId="2170822D">
                <wp:simplePos x="0" y="0"/>
                <wp:positionH relativeFrom="column">
                  <wp:posOffset>520700</wp:posOffset>
                </wp:positionH>
                <wp:positionV relativeFrom="paragraph">
                  <wp:posOffset>850900</wp:posOffset>
                </wp:positionV>
                <wp:extent cx="2298700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2D1E" id="Straight Arrow Connector 39" o:spid="_x0000_s1026" type="#_x0000_t32" style="position:absolute;margin-left:41pt;margin-top:67pt;width:18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9E238" wp14:editId="6D48B9A5">
                <wp:simplePos x="0" y="0"/>
                <wp:positionH relativeFrom="column">
                  <wp:posOffset>520700</wp:posOffset>
                </wp:positionH>
                <wp:positionV relativeFrom="paragraph">
                  <wp:posOffset>850900</wp:posOffset>
                </wp:positionV>
                <wp:extent cx="0" cy="2108200"/>
                <wp:effectExtent l="0" t="0" r="127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8747" id="Straight Connector 3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67pt" to="41pt,2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A2132" wp14:editId="065976AD">
                <wp:simplePos x="0" y="0"/>
                <wp:positionH relativeFrom="column">
                  <wp:posOffset>1003300</wp:posOffset>
                </wp:positionH>
                <wp:positionV relativeFrom="paragraph">
                  <wp:posOffset>2565400</wp:posOffset>
                </wp:positionV>
                <wp:extent cx="482600" cy="317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36027" w14:textId="53138E45" w:rsidR="00896C75" w:rsidRDefault="00896C7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6C7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no</w:t>
                            </w:r>
                          </w:p>
                          <w:p w14:paraId="3045C94E" w14:textId="00487FD2" w:rsidR="00896C75" w:rsidRDefault="00896C7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85C3D87" w14:textId="77777777" w:rsidR="00896C75" w:rsidRPr="00896C75" w:rsidRDefault="00896C7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A21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79pt;margin-top:202pt;width:38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" filled="f" stroked="f" strokeweight=".5pt">
                <v:textbox>
                  <w:txbxContent>
                    <w:p w14:paraId="12836027" w14:textId="53138E45" w:rsidR="00896C75" w:rsidRDefault="00896C7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6C7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no</w:t>
                      </w:r>
                    </w:p>
                    <w:p w14:paraId="3045C94E" w14:textId="00487FD2" w:rsidR="00896C75" w:rsidRDefault="00896C7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85C3D87" w14:textId="77777777" w:rsidR="00896C75" w:rsidRPr="00896C75" w:rsidRDefault="00896C7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5C6FD" wp14:editId="2C33E221">
                <wp:simplePos x="0" y="0"/>
                <wp:positionH relativeFrom="column">
                  <wp:posOffset>520700</wp:posOffset>
                </wp:positionH>
                <wp:positionV relativeFrom="paragraph">
                  <wp:posOffset>2964815</wp:posOffset>
                </wp:positionV>
                <wp:extent cx="12954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19D5C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233.45pt" to="143pt,23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C2A12" wp14:editId="3BDC0B26">
                <wp:simplePos x="0" y="0"/>
                <wp:positionH relativeFrom="column">
                  <wp:posOffset>2844800</wp:posOffset>
                </wp:positionH>
                <wp:positionV relativeFrom="paragraph">
                  <wp:posOffset>3619500</wp:posOffset>
                </wp:positionV>
                <wp:extent cx="0" cy="622300"/>
                <wp:effectExtent l="63500" t="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C464B" id="Straight Arrow Connector 33" o:spid="_x0000_s1026" type="#_x0000_t32" style="position:absolute;margin-left:224pt;margin-top:285pt;width:0;height:4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B3E9F" wp14:editId="2AD3CAF5">
                <wp:simplePos x="0" y="0"/>
                <wp:positionH relativeFrom="column">
                  <wp:posOffset>1816100</wp:posOffset>
                </wp:positionH>
                <wp:positionV relativeFrom="paragraph">
                  <wp:posOffset>2298700</wp:posOffset>
                </wp:positionV>
                <wp:extent cx="2082800" cy="1320800"/>
                <wp:effectExtent l="12700" t="12700" r="12700" b="25400"/>
                <wp:wrapNone/>
                <wp:docPr id="7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320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8A773" w14:textId="6DE0D353" w:rsidR="007A7500" w:rsidRDefault="007A7500" w:rsidP="007A75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="00896C75">
                              <w:rPr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896C7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object detected</w:t>
                            </w:r>
                          </w:p>
                          <w:p w14:paraId="57990536" w14:textId="07BA2FFF" w:rsidR="00896C75" w:rsidRPr="00896C75" w:rsidRDefault="007A7500" w:rsidP="007A75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896C75">
                              <w:rPr>
                                <w:lang w:val="en-US"/>
                              </w:rPr>
                              <w:t>earby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3E9F" id="Decision 7" o:spid="_x0000_s1031" type="#_x0000_t110" style="position:absolute;margin-left:143pt;margin-top:181pt;width:164pt;height:10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" fillcolor="white [3201]" strokecolor="#70ad47 [3209]" strokeweight="1pt">
                <v:textbox>
                  <w:txbxContent>
                    <w:p w14:paraId="24D8A773" w14:textId="6DE0D353" w:rsidR="007A7500" w:rsidRDefault="007A7500" w:rsidP="007A75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r w:rsidR="00896C75">
                        <w:rPr>
                          <w:lang w:val="en-US"/>
                        </w:rPr>
                        <w:t>an</w:t>
                      </w:r>
                      <w:r>
                        <w:rPr>
                          <w:lang w:val="en-US"/>
                        </w:rPr>
                        <w:t>y</w:t>
                      </w:r>
                      <w:r w:rsidR="00896C7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object detected</w:t>
                      </w:r>
                    </w:p>
                    <w:p w14:paraId="57990536" w14:textId="07BA2FFF" w:rsidR="00896C75" w:rsidRPr="00896C75" w:rsidRDefault="007A7500" w:rsidP="007A75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896C75">
                        <w:rPr>
                          <w:lang w:val="en-US"/>
                        </w:rPr>
                        <w:t>earby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F9B7E" wp14:editId="608FF3E9">
                <wp:simplePos x="0" y="0"/>
                <wp:positionH relativeFrom="column">
                  <wp:posOffset>2857500</wp:posOffset>
                </wp:positionH>
                <wp:positionV relativeFrom="paragraph">
                  <wp:posOffset>1676400</wp:posOffset>
                </wp:positionV>
                <wp:extent cx="0" cy="622300"/>
                <wp:effectExtent l="63500" t="0" r="508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EBA78" id="Straight Arrow Connector 32" o:spid="_x0000_s1026" type="#_x0000_t32" style="position:absolute;margin-left:225pt;margin-top:132pt;width:0;height:4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A750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39223" wp14:editId="57E4263E">
                <wp:simplePos x="0" y="0"/>
                <wp:positionH relativeFrom="column">
                  <wp:posOffset>1816100</wp:posOffset>
                </wp:positionH>
                <wp:positionV relativeFrom="paragraph">
                  <wp:posOffset>1206500</wp:posOffset>
                </wp:positionV>
                <wp:extent cx="2057400" cy="469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5C62" w14:textId="72C06941" w:rsidR="00EA2F77" w:rsidRPr="00EA2F77" w:rsidRDefault="00EA2F77" w:rsidP="00E47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 data from ultra-sonic sensor.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39223" id="Rectangle 5" o:spid="_x0000_s1032" style="position:absolute;margin-left:143pt;margin-top:95pt;width:16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" fillcolor="white [3201]" strokecolor="#70ad47 [3209]" strokeweight="1pt">
                <v:textbox>
                  <w:txbxContent>
                    <w:p w14:paraId="405F5C62" w14:textId="72C06941" w:rsidR="00EA2F77" w:rsidRPr="00EA2F77" w:rsidRDefault="00EA2F77" w:rsidP="00E47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 data from ultra-sonic sensor.</w:t>
                      </w:r>
                    </w:p>
                  </w:txbxContent>
                </v:textbox>
              </v:rect>
            </w:pict>
          </mc:Fallback>
        </mc:AlternateContent>
      </w:r>
      <w:r w:rsidR="007A750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3F66C" wp14:editId="72F1E77F">
                <wp:simplePos x="0" y="0"/>
                <wp:positionH relativeFrom="column">
                  <wp:posOffset>4838700</wp:posOffset>
                </wp:positionH>
                <wp:positionV relativeFrom="paragraph">
                  <wp:posOffset>3530600</wp:posOffset>
                </wp:positionV>
                <wp:extent cx="4826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B8224" w14:textId="77777777" w:rsidR="007A7500" w:rsidRDefault="007A7500" w:rsidP="007A7500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6C7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no</w:t>
                            </w:r>
                          </w:p>
                          <w:p w14:paraId="7DCC7B50" w14:textId="77777777" w:rsidR="007A7500" w:rsidRDefault="007A7500" w:rsidP="007A7500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A39CE8" w14:textId="77777777" w:rsidR="007A7500" w:rsidRPr="00896C75" w:rsidRDefault="007A7500" w:rsidP="007A7500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F66C" id="Text Box 24" o:spid="_x0000_s1033" type="#_x0000_t202" style="position:absolute;margin-left:381pt;margin-top:278pt;width:3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" filled="f" stroked="f" strokeweight=".5pt">
                <v:textbox>
                  <w:txbxContent>
                    <w:p w14:paraId="3A4B8224" w14:textId="77777777" w:rsidR="007A7500" w:rsidRDefault="007A7500" w:rsidP="007A7500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6C7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no</w:t>
                      </w:r>
                    </w:p>
                    <w:p w14:paraId="7DCC7B50" w14:textId="77777777" w:rsidR="007A7500" w:rsidRDefault="007A7500" w:rsidP="007A7500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A39CE8" w14:textId="77777777" w:rsidR="007A7500" w:rsidRPr="00896C75" w:rsidRDefault="007A7500" w:rsidP="007A7500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50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3358EC" wp14:editId="70C932DE">
                <wp:simplePos x="0" y="0"/>
                <wp:positionH relativeFrom="column">
                  <wp:posOffset>2832100</wp:posOffset>
                </wp:positionH>
                <wp:positionV relativeFrom="paragraph">
                  <wp:posOffset>850900</wp:posOffset>
                </wp:positionV>
                <wp:extent cx="1854200" cy="0"/>
                <wp:effectExtent l="2540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21A44" id="Straight Arrow Connector 28" o:spid="_x0000_s1026" type="#_x0000_t32" style="position:absolute;margin-left:223pt;margin-top:67pt;width:14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7A750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24244" wp14:editId="0C02EE40">
                <wp:simplePos x="0" y="0"/>
                <wp:positionH relativeFrom="column">
                  <wp:posOffset>2984500</wp:posOffset>
                </wp:positionH>
                <wp:positionV relativeFrom="paragraph">
                  <wp:posOffset>4305300</wp:posOffset>
                </wp:positionV>
                <wp:extent cx="571500" cy="279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ACE5B" w14:textId="55BDB6C6" w:rsidR="00896C75" w:rsidRPr="00896C75" w:rsidRDefault="00896C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4244" id="Text Box 13" o:spid="_x0000_s1034" type="#_x0000_t202" style="position:absolute;margin-left:235pt;margin-top:339pt;width:4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" fillcolor="white [3201]" stroked="f" strokeweight=".5pt">
                <v:textbox>
                  <w:txbxContent>
                    <w:p w14:paraId="51AACE5B" w14:textId="55BDB6C6" w:rsidR="00896C75" w:rsidRPr="00896C75" w:rsidRDefault="00896C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yes</w:t>
                      </w:r>
                    </w:p>
                  </w:txbxContent>
                </v:textbox>
              </v:shape>
            </w:pict>
          </mc:Fallback>
        </mc:AlternateContent>
      </w:r>
      <w:r w:rsidR="007A750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D5C2E" wp14:editId="14D7D361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571500</wp:posOffset>
                </wp:positionV>
                <wp:extent cx="0" cy="622300"/>
                <wp:effectExtent l="63500" t="0" r="508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8B173" id="Straight Arrow Connector 15" o:spid="_x0000_s1026" type="#_x0000_t32" style="position:absolute;margin-left:222pt;margin-top:45pt;width:0;height:4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A750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25CC" wp14:editId="1A100A28">
                <wp:simplePos x="0" y="0"/>
                <wp:positionH relativeFrom="column">
                  <wp:posOffset>1981200</wp:posOffset>
                </wp:positionH>
                <wp:positionV relativeFrom="paragraph">
                  <wp:posOffset>-558800</wp:posOffset>
                </wp:positionV>
                <wp:extent cx="1714500" cy="1130300"/>
                <wp:effectExtent l="0" t="0" r="12700" b="12700"/>
                <wp:wrapNone/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30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D4D62" w14:textId="5E034F1E" w:rsidR="00EA2F77" w:rsidRPr="00EA2F77" w:rsidRDefault="000E10F9" w:rsidP="00EA2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25CC" id="Connector 1" o:spid="_x0000_s1035" type="#_x0000_t120" style="position:absolute;margin-left:156pt;margin-top:-44pt;width:13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EBD4D62" w14:textId="5E034F1E" w:rsidR="00EA2F77" w:rsidRPr="00EA2F77" w:rsidRDefault="000E10F9" w:rsidP="00EA2F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032E" w:rsidRPr="00182071" w:rsidSect="00046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B38E3"/>
    <w:multiLevelType w:val="hybridMultilevel"/>
    <w:tmpl w:val="4BAA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B4C31"/>
    <w:multiLevelType w:val="hybridMultilevel"/>
    <w:tmpl w:val="7708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5CEC"/>
    <w:multiLevelType w:val="hybridMultilevel"/>
    <w:tmpl w:val="1A9A0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6B5E63"/>
    <w:multiLevelType w:val="hybridMultilevel"/>
    <w:tmpl w:val="B254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A286D"/>
    <w:multiLevelType w:val="hybridMultilevel"/>
    <w:tmpl w:val="21CE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BC"/>
    <w:rsid w:val="000467BC"/>
    <w:rsid w:val="000E10F9"/>
    <w:rsid w:val="00182071"/>
    <w:rsid w:val="002846BC"/>
    <w:rsid w:val="005A5F0F"/>
    <w:rsid w:val="005B0265"/>
    <w:rsid w:val="007A7500"/>
    <w:rsid w:val="00896C75"/>
    <w:rsid w:val="008D4860"/>
    <w:rsid w:val="00B00F26"/>
    <w:rsid w:val="00B14C41"/>
    <w:rsid w:val="00B751B9"/>
    <w:rsid w:val="00C641E8"/>
    <w:rsid w:val="00C8032E"/>
    <w:rsid w:val="00E473E6"/>
    <w:rsid w:val="00EA2F77"/>
    <w:rsid w:val="00F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F5F"/>
  <w15:chartTrackingRefBased/>
  <w15:docId w15:val="{0EBFD27E-8993-DA41-ADED-DF0A210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GARAGE DOOR.docx</Template>
  <TotalTime>108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13</cp:revision>
  <dcterms:created xsi:type="dcterms:W3CDTF">2019-02-07T15:00:00Z</dcterms:created>
  <dcterms:modified xsi:type="dcterms:W3CDTF">2019-03-15T07:34:00Z</dcterms:modified>
</cp:coreProperties>
</file>